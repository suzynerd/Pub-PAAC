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19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Default="00A72718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André Ricardi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www.easybok.com.br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19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Pr="00C6614D" w:rsidRDefault="00A7271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19/01/2013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19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718" w:rsidRDefault="00A7271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72718" w:rsidRPr="00A0417E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André Ricardi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72718" w:rsidRPr="00A0417E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www.easybok.com.br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19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718" w:rsidRPr="00C6614D" w:rsidRDefault="00A7271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19/01/2013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72718" w:rsidRPr="00095045" w:rsidRDefault="00A72718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[Apelido do Projeto]</w:t>
                                    </w:r>
                                  </w:sdtContent>
                                </w:sdt>
                              </w:p>
                              <w:p w:rsidR="00A72718" w:rsidRPr="00095045" w:rsidRDefault="00A72718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[Nome do Projeto]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A72718" w:rsidRPr="00095045" w:rsidRDefault="00A72718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[Apelido do Projeto]</w:t>
                              </w:r>
                            </w:sdtContent>
                          </w:sdt>
                        </w:p>
                        <w:p w:rsidR="00A72718" w:rsidRPr="00095045" w:rsidRDefault="00A72718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[Nome do Projeto]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2A3E79">
          <w:pPr>
            <w:rPr>
              <w:caps/>
              <w:color w:val="FF0000"/>
            </w:rPr>
          </w:pPr>
          <w:r w:rsidRPr="00095045">
            <w:rPr>
              <w:b/>
              <w:bCs/>
              <w:caps/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3B280B" wp14:editId="207BF9FA">
                    <wp:simplePos x="0" y="0"/>
                    <wp:positionH relativeFrom="column">
                      <wp:posOffset>-4486882</wp:posOffset>
                    </wp:positionH>
                    <wp:positionV relativeFrom="paragraph">
                      <wp:posOffset>7765746</wp:posOffset>
                    </wp:positionV>
                    <wp:extent cx="3562184" cy="778510"/>
                    <wp:effectExtent l="0" t="0" r="19685" b="21590"/>
                    <wp:wrapNone/>
                    <wp:docPr id="30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2184" cy="778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2718" w:rsidRPr="002A3E79" w:rsidRDefault="00A72718" w:rsidP="002A3E7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Modelo de documento de uso livre, desde que seja citada a fonte. Não se esqueça de sempre consultar o Guia PMBOK</w:t>
                                </w:r>
                                <w:r w:rsidRP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®</w:t>
                                </w: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5ª edição e outras publicações para maior detalhamento, e para aumentar as chances de atingir resultados consistentes em seus projetos.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33" type="#_x0000_t202" style="position:absolute;margin-left:-353.3pt;margin-top:611.5pt;width:280.5pt;height:6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">
                    <v:textbox>
                      <w:txbxContent>
                        <w:p w:rsidR="00A72718" w:rsidRPr="002A3E79" w:rsidRDefault="00A72718" w:rsidP="002A3E79">
                          <w:pPr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  <w:shd w:val="clear" w:color="auto" w:fill="FFFFFF"/>
                            </w:rPr>
                          </w:pP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Modelo de documento de uso livre, desde que seja citada a fonte. Não se esqueça de sempre consultar o Guia PMBOK</w:t>
                          </w:r>
                          <w:r w:rsidRP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®</w:t>
                          </w: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5ª edição e outras publicações para maior detalhamento, e para aumentar as chances de atingir resultados consistentes em seus projetos.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2718" w:rsidRPr="009E5AE9" w:rsidRDefault="009E5AE9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2"/>
                                        <w:szCs w:val="72"/>
                                        <w:lang w:val="pt-BR"/>
                                      </w:rPr>
                                    </w:pPr>
                                    <w:r w:rsidRPr="009E5AE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2"/>
                                        <w:szCs w:val="72"/>
                                        <w:lang w:val="pt-BR"/>
                                      </w:rPr>
                                      <w:t>Plano de Gerenciamento dos Riscos</w:t>
                                    </w:r>
                                  </w:p>
                                </w:sdtContent>
                              </w:sdt>
                              <w:p w:rsidR="00A72718" w:rsidRPr="009E5AE9" w:rsidRDefault="00A72718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28"/>
                                    <w:szCs w:val="20"/>
                                    <w:lang w:val="pt-BR"/>
                                  </w:rPr>
                                </w:pPr>
                                <w:r w:rsidRPr="009E5AE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28"/>
                                    <w:szCs w:val="20"/>
                                    <w:lang w:val="pt-BR"/>
                                  </w:rPr>
                                  <w:t>Baseado na 5ª edição do Guia PMBOK®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4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L0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aKgoqFDL6t&#10;bh6w+1an6cPXAhe9tj8pGXHyaup+7MBySuR7FRS0KlerMKvRms2XJRr2xLV97gLFEKymzFtKkrHx&#10;acR3xoqux2hFqoK5QuXdiiiKp8we9YoTluim1yCM8HM7nnp6s9Z/AA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NY/&#10;IvS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72718" w:rsidRPr="009E5AE9" w:rsidRDefault="009E5AE9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2"/>
                                  <w:szCs w:val="72"/>
                                  <w:lang w:val="pt-BR"/>
                                </w:rPr>
                              </w:pPr>
                              <w:r w:rsidRPr="009E5AE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2"/>
                                  <w:szCs w:val="72"/>
                                  <w:lang w:val="pt-BR"/>
                                </w:rPr>
                                <w:t>Plano de Gerenciamento dos Riscos</w:t>
                              </w:r>
                            </w:p>
                          </w:sdtContent>
                        </w:sdt>
                        <w:p w:rsidR="00A72718" w:rsidRPr="009E5AE9" w:rsidRDefault="00A72718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28"/>
                              <w:szCs w:val="20"/>
                              <w:lang w:val="pt-BR"/>
                            </w:rPr>
                          </w:pPr>
                          <w:r w:rsidRPr="009E5AE9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28"/>
                              <w:szCs w:val="20"/>
                              <w:lang w:val="pt-BR"/>
                            </w:rPr>
                            <w:t>Baseado na 5ª edição do Guia PMBOK®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5045"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D3E6777" wp14:editId="5E1434D1">
                <wp:simplePos x="0" y="0"/>
                <wp:positionH relativeFrom="page">
                  <wp:posOffset>3507105</wp:posOffset>
                </wp:positionH>
                <wp:positionV relativeFrom="page">
                  <wp:posOffset>4499288</wp:posOffset>
                </wp:positionV>
                <wp:extent cx="3767455" cy="2825750"/>
                <wp:effectExtent l="19050" t="0" r="23495" b="8890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0" w:name="_Toc346532618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0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5C0F56" w:rsidP="00521FF5">
      <w:r w:rsidRPr="00F660B3">
        <w:br w:type="column"/>
      </w:r>
    </w:p>
    <w:p w:rsidR="00F16400" w:rsidRPr="00F16400" w:rsidRDefault="009E5AE9" w:rsidP="00BE6FFE">
      <w:pPr>
        <w:pStyle w:val="CabealhodoSumrio"/>
        <w:rPr>
          <w:rFonts w:ascii="Calibri" w:hAnsi="Calibri"/>
          <w:color w:val="9D3511"/>
        </w:rPr>
      </w:pPr>
      <w:bookmarkStart w:id="1" w:name="_Toc346532619"/>
      <w:r>
        <w:rPr>
          <w:rFonts w:ascii="Calibri" w:hAnsi="Calibri"/>
          <w:color w:val="9D3511"/>
        </w:rPr>
        <w:t>Metodologia</w:t>
      </w:r>
      <w:bookmarkEnd w:id="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F16400" w:rsidRDefault="0091653F" w:rsidP="009E2C30">
      <w:pPr>
        <w:ind w:left="567"/>
        <w:jc w:val="both"/>
      </w:pPr>
      <w:r w:rsidRPr="0091653F">
        <w:t>[</w:t>
      </w:r>
      <w:r w:rsidR="009E5AE9">
        <w:t>Abordagem, ferramentas e fontes de dados que serão utilizadas para gerenciar os riscos do Projeto</w:t>
      </w:r>
      <w:r w:rsidRPr="0091653F">
        <w:t>].</w:t>
      </w:r>
      <w:r w:rsidR="00F16400" w:rsidRPr="00472015">
        <w:t xml:space="preserve"> </w:t>
      </w:r>
    </w:p>
    <w:p w:rsidR="0034774D" w:rsidRPr="00F16400" w:rsidRDefault="009E5AE9" w:rsidP="0034774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346532620"/>
      <w:r>
        <w:rPr>
          <w:rFonts w:ascii="Calibri" w:hAnsi="Calibri"/>
          <w:color w:val="9D3511"/>
        </w:rPr>
        <w:t>Papéis e responsabilidades</w:t>
      </w:r>
      <w:bookmarkEnd w:id="2"/>
    </w:p>
    <w:p w:rsidR="0034774D" w:rsidRDefault="0034774D" w:rsidP="0034774D">
      <w:pPr>
        <w:pBdr>
          <w:top w:val="single" w:sz="4" w:space="1" w:color="auto"/>
        </w:pBdr>
        <w:spacing w:after="0"/>
        <w:ind w:left="567"/>
      </w:pPr>
    </w:p>
    <w:p w:rsidR="0034774D" w:rsidRDefault="0034774D" w:rsidP="0034774D">
      <w:pPr>
        <w:ind w:left="567"/>
        <w:jc w:val="both"/>
      </w:pPr>
      <w:r w:rsidRPr="0091653F">
        <w:t>[</w:t>
      </w:r>
      <w:r>
        <w:t xml:space="preserve">Detalhar quais serão </w:t>
      </w:r>
      <w:r w:rsidR="009E5AE9">
        <w:t>as informações necessárias</w:t>
      </w:r>
      <w:r w:rsidRPr="0091653F">
        <w:t>].</w:t>
      </w:r>
      <w:r w:rsidRPr="00472015">
        <w:t xml:space="preserve"> 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3085"/>
        <w:gridCol w:w="5204"/>
      </w:tblGrid>
      <w:tr w:rsidR="00BE6FFE" w:rsidTr="005C3238">
        <w:tc>
          <w:tcPr>
            <w:tcW w:w="3085" w:type="dxa"/>
            <w:shd w:val="clear" w:color="auto" w:fill="F4B29B" w:themeFill="accent1" w:themeFillTint="66"/>
          </w:tcPr>
          <w:p w:rsidR="00BE6FFE" w:rsidRPr="005C3238" w:rsidRDefault="005C3238" w:rsidP="005C3238">
            <w:pPr>
              <w:jc w:val="center"/>
              <w:rPr>
                <w:b/>
              </w:rPr>
            </w:pPr>
            <w:r>
              <w:rPr>
                <w:b/>
              </w:rPr>
              <w:t>Membro da Equipe</w:t>
            </w:r>
          </w:p>
        </w:tc>
        <w:tc>
          <w:tcPr>
            <w:tcW w:w="5204" w:type="dxa"/>
            <w:shd w:val="clear" w:color="auto" w:fill="F4B29B" w:themeFill="accent1" w:themeFillTint="66"/>
          </w:tcPr>
          <w:p w:rsidR="00BE6FFE" w:rsidRPr="005C3238" w:rsidRDefault="005C3238" w:rsidP="005C3238">
            <w:pPr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BE6FFE" w:rsidTr="005C3238">
        <w:tc>
          <w:tcPr>
            <w:tcW w:w="3085" w:type="dxa"/>
          </w:tcPr>
          <w:p w:rsidR="00BE6FFE" w:rsidRDefault="00BE6FFE" w:rsidP="0034774D">
            <w:pPr>
              <w:jc w:val="both"/>
            </w:pPr>
          </w:p>
        </w:tc>
        <w:tc>
          <w:tcPr>
            <w:tcW w:w="5204" w:type="dxa"/>
          </w:tcPr>
          <w:p w:rsidR="00BE6FFE" w:rsidRDefault="00BE6FFE" w:rsidP="0034774D">
            <w:pPr>
              <w:jc w:val="both"/>
            </w:pPr>
          </w:p>
        </w:tc>
      </w:tr>
    </w:tbl>
    <w:p w:rsidR="00BE6FFE" w:rsidRDefault="00BE6FFE" w:rsidP="0034774D">
      <w:pPr>
        <w:ind w:left="567"/>
        <w:jc w:val="both"/>
      </w:pPr>
    </w:p>
    <w:p w:rsidR="0034774D" w:rsidRDefault="0034774D" w:rsidP="0034774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3" w:name="_Toc346532623"/>
      <w:r>
        <w:rPr>
          <w:rFonts w:ascii="Calibri" w:hAnsi="Calibri"/>
          <w:color w:val="9D3511"/>
        </w:rPr>
        <w:t xml:space="preserve">Processos relacionados à estratégia para gerenciamento </w:t>
      </w:r>
      <w:r w:rsidR="009E5AE9">
        <w:rPr>
          <w:rFonts w:ascii="Calibri" w:hAnsi="Calibri"/>
          <w:color w:val="9D3511"/>
        </w:rPr>
        <w:t>dos riscos</w:t>
      </w:r>
      <w:bookmarkEnd w:id="3"/>
    </w:p>
    <w:p w:rsidR="0034774D" w:rsidRDefault="0034774D" w:rsidP="0034774D">
      <w:pPr>
        <w:pBdr>
          <w:top w:val="single" w:sz="4" w:space="1" w:color="auto"/>
        </w:pBdr>
        <w:spacing w:after="0"/>
        <w:ind w:left="567"/>
      </w:pPr>
    </w:p>
    <w:p w:rsidR="0034774D" w:rsidRDefault="0034774D" w:rsidP="0034774D">
      <w:pPr>
        <w:ind w:left="567"/>
        <w:jc w:val="both"/>
      </w:pPr>
      <w:r>
        <w:t xml:space="preserve">[Detalhar todos os processos de gerenciamento </w:t>
      </w:r>
      <w:r w:rsidR="009E5AE9">
        <w:t>dos riscos</w:t>
      </w:r>
      <w:r>
        <w:t xml:space="preserve"> que considerar necessário para o Projeto. Recomendamos utilizar recursos gráficos para representar os processos, caso necessário].</w:t>
      </w:r>
    </w:p>
    <w:p w:rsidR="005C3238" w:rsidRDefault="005C3238" w:rsidP="0034774D">
      <w:pPr>
        <w:ind w:left="567"/>
        <w:jc w:val="both"/>
      </w:pPr>
      <w:r>
        <w:tab/>
        <w:t>Para identificar, avaliar e tratar os riscos serão feitas reuniões com a equipe no inicio de cada Sprint/Fase do projeto.</w:t>
      </w:r>
      <w:r w:rsidR="00B71165">
        <w:t>..</w:t>
      </w:r>
    </w:p>
    <w:p w:rsidR="005C3238" w:rsidRDefault="005C3238" w:rsidP="0034774D">
      <w:pPr>
        <w:ind w:left="567"/>
        <w:jc w:val="both"/>
      </w:pPr>
    </w:p>
    <w:p w:rsidR="005C3238" w:rsidRDefault="005C3238" w:rsidP="0034774D">
      <w:pPr>
        <w:ind w:left="567"/>
        <w:jc w:val="both"/>
      </w:pPr>
    </w:p>
    <w:p w:rsidR="005C3238" w:rsidRDefault="005C3238" w:rsidP="0034774D">
      <w:pPr>
        <w:ind w:left="567"/>
        <w:jc w:val="both"/>
      </w:pPr>
    </w:p>
    <w:p w:rsidR="005C3238" w:rsidRDefault="005C3238" w:rsidP="0034774D">
      <w:pPr>
        <w:ind w:left="567"/>
        <w:jc w:val="both"/>
      </w:pPr>
    </w:p>
    <w:p w:rsidR="005C3238" w:rsidRDefault="005C3238" w:rsidP="0034774D">
      <w:pPr>
        <w:ind w:left="567"/>
        <w:jc w:val="both"/>
      </w:pPr>
    </w:p>
    <w:p w:rsidR="005C3238" w:rsidRDefault="005C3238" w:rsidP="0034774D">
      <w:pPr>
        <w:ind w:left="567"/>
        <w:jc w:val="both"/>
      </w:pPr>
    </w:p>
    <w:p w:rsidR="005C3238" w:rsidRDefault="005C3238" w:rsidP="0034774D">
      <w:pPr>
        <w:ind w:left="567"/>
        <w:jc w:val="both"/>
      </w:pPr>
    </w:p>
    <w:p w:rsidR="005C3238" w:rsidRDefault="005C3238" w:rsidP="0034774D">
      <w:pPr>
        <w:ind w:left="567"/>
        <w:jc w:val="both"/>
      </w:pPr>
    </w:p>
    <w:p w:rsidR="005C3238" w:rsidRDefault="005C3238" w:rsidP="0034774D">
      <w:pPr>
        <w:ind w:left="567"/>
        <w:jc w:val="both"/>
      </w:pPr>
    </w:p>
    <w:p w:rsidR="009E5AE9" w:rsidRDefault="009E5AE9" w:rsidP="009E5AE9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346532624"/>
      <w:r>
        <w:rPr>
          <w:rFonts w:ascii="Calibri" w:hAnsi="Calibri"/>
          <w:color w:val="9D3511"/>
        </w:rPr>
        <w:lastRenderedPageBreak/>
        <w:t>Categorias de Riscos</w:t>
      </w:r>
      <w:bookmarkEnd w:id="4"/>
    </w:p>
    <w:p w:rsidR="009E5AE9" w:rsidRDefault="009E5AE9" w:rsidP="009E5AE9">
      <w:pPr>
        <w:pBdr>
          <w:top w:val="single" w:sz="4" w:space="1" w:color="auto"/>
        </w:pBdr>
        <w:spacing w:after="0"/>
        <w:ind w:left="567"/>
      </w:pPr>
    </w:p>
    <w:p w:rsidR="009E5AE9" w:rsidRDefault="009E5AE9" w:rsidP="009E5AE9">
      <w:pPr>
        <w:ind w:left="567"/>
        <w:jc w:val="both"/>
      </w:pPr>
      <w:r>
        <w:t>[Detalhar quais as categorias que serão utilizadas; pode ser utilizada em formato de EAR – Estrutura Analítica de Riscos</w:t>
      </w:r>
      <w:r w:rsidR="005C3238">
        <w:t xml:space="preserve"> (Apenas categorize itens que fazem parte do seu projeto no momento da confecção desse documento)</w:t>
      </w:r>
      <w:r>
        <w:t>].</w:t>
      </w:r>
    </w:p>
    <w:p w:rsidR="005C3238" w:rsidRDefault="005C3238" w:rsidP="009E5AE9">
      <w:pPr>
        <w:ind w:left="567"/>
        <w:jc w:val="both"/>
      </w:pPr>
      <w:r>
        <w:rPr>
          <w:noProof/>
          <w:lang w:eastAsia="pt-BR"/>
        </w:rPr>
        <w:drawing>
          <wp:inline distT="0" distB="0" distL="0" distR="0">
            <wp:extent cx="5486400" cy="4961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-Projetos-de-softwa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38" w:rsidRDefault="005C3238" w:rsidP="009E5AE9">
      <w:pPr>
        <w:ind w:left="567"/>
        <w:jc w:val="both"/>
      </w:pPr>
    </w:p>
    <w:p w:rsidR="005C3238" w:rsidRDefault="005C3238" w:rsidP="009E5AE9">
      <w:pPr>
        <w:ind w:left="567"/>
        <w:jc w:val="both"/>
      </w:pPr>
    </w:p>
    <w:p w:rsidR="005C3238" w:rsidRDefault="005C3238" w:rsidP="009E5AE9">
      <w:pPr>
        <w:ind w:left="567"/>
        <w:jc w:val="both"/>
      </w:pPr>
    </w:p>
    <w:p w:rsidR="005C3238" w:rsidRDefault="005C3238" w:rsidP="009E5AE9">
      <w:pPr>
        <w:ind w:left="567"/>
        <w:jc w:val="both"/>
      </w:pPr>
    </w:p>
    <w:p w:rsidR="005C3238" w:rsidRDefault="005C3238" w:rsidP="009E5AE9">
      <w:pPr>
        <w:ind w:left="567"/>
        <w:jc w:val="both"/>
      </w:pPr>
    </w:p>
    <w:p w:rsidR="009E5AE9" w:rsidRDefault="009E5AE9" w:rsidP="009E5AE9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346532625"/>
      <w:r>
        <w:rPr>
          <w:rFonts w:ascii="Calibri" w:hAnsi="Calibri"/>
          <w:color w:val="9D3511"/>
        </w:rPr>
        <w:lastRenderedPageBreak/>
        <w:t>Definições de probabilidade e impacto de riscos</w:t>
      </w:r>
      <w:bookmarkEnd w:id="5"/>
    </w:p>
    <w:p w:rsidR="009E5AE9" w:rsidRDefault="009E5AE9" w:rsidP="009E5AE9">
      <w:pPr>
        <w:pBdr>
          <w:top w:val="single" w:sz="4" w:space="1" w:color="auto"/>
        </w:pBdr>
        <w:spacing w:after="0"/>
        <w:ind w:left="567"/>
      </w:pPr>
    </w:p>
    <w:p w:rsidR="009E5AE9" w:rsidRDefault="009E5AE9" w:rsidP="009E5AE9">
      <w:pPr>
        <w:ind w:left="567"/>
        <w:jc w:val="both"/>
      </w:pPr>
      <w:r>
        <w:t xml:space="preserve">[Detalhar </w:t>
      </w:r>
      <w:r w:rsidR="00604C1A">
        <w:t>as referencias que façam sentido e que sejam necessárias para o Projeto. Verifique se as organizações envolvidas não têm um padrão definido para tal</w:t>
      </w:r>
      <w:r>
        <w:t>].</w:t>
      </w:r>
    </w:p>
    <w:p w:rsidR="005C3238" w:rsidRDefault="005C3238" w:rsidP="009E5AE9">
      <w:pPr>
        <w:ind w:left="567"/>
        <w:jc w:val="both"/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4168"/>
        <w:gridCol w:w="4121"/>
      </w:tblGrid>
      <w:tr w:rsidR="005C3238" w:rsidTr="005C3238">
        <w:tc>
          <w:tcPr>
            <w:tcW w:w="4168" w:type="dxa"/>
            <w:shd w:val="clear" w:color="auto" w:fill="F4B29B" w:themeFill="accent1" w:themeFillTint="66"/>
          </w:tcPr>
          <w:p w:rsidR="005C3238" w:rsidRPr="005C3238" w:rsidRDefault="005C3238" w:rsidP="005C3238">
            <w:pPr>
              <w:jc w:val="center"/>
              <w:rPr>
                <w:b/>
              </w:rPr>
            </w:pPr>
            <w:r>
              <w:rPr>
                <w:b/>
              </w:rPr>
              <w:t>Probabilidade</w:t>
            </w:r>
          </w:p>
        </w:tc>
        <w:tc>
          <w:tcPr>
            <w:tcW w:w="4121" w:type="dxa"/>
            <w:shd w:val="clear" w:color="auto" w:fill="F4B29B" w:themeFill="accent1" w:themeFillTint="66"/>
          </w:tcPr>
          <w:p w:rsidR="005C3238" w:rsidRPr="005C3238" w:rsidRDefault="005C3238" w:rsidP="005C3238">
            <w:pPr>
              <w:jc w:val="center"/>
              <w:rPr>
                <w:b/>
              </w:rPr>
            </w:pPr>
            <w:r>
              <w:rPr>
                <w:b/>
              </w:rPr>
              <w:t>% de certeza</w:t>
            </w:r>
          </w:p>
        </w:tc>
      </w:tr>
      <w:tr w:rsidR="005C3238" w:rsidTr="00C31F72">
        <w:tc>
          <w:tcPr>
            <w:tcW w:w="4390" w:type="dxa"/>
            <w:vAlign w:val="bottom"/>
          </w:tcPr>
          <w:p w:rsidR="005C3238" w:rsidRPr="00D21C0D" w:rsidRDefault="005C3238" w:rsidP="00736324">
            <w:pPr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D21C0D">
              <w:rPr>
                <w:rFonts w:eastAsia="Times New Roman" w:cs="Arial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4390" w:type="dxa"/>
          </w:tcPr>
          <w:p w:rsidR="005C3238" w:rsidRDefault="005C3238" w:rsidP="009E5AE9">
            <w:pPr>
              <w:jc w:val="both"/>
            </w:pPr>
          </w:p>
        </w:tc>
      </w:tr>
      <w:tr w:rsidR="005C3238" w:rsidTr="005C3238">
        <w:tc>
          <w:tcPr>
            <w:tcW w:w="4168" w:type="dxa"/>
            <w:vAlign w:val="bottom"/>
          </w:tcPr>
          <w:p w:rsidR="005C3238" w:rsidRPr="00D21C0D" w:rsidRDefault="005C3238" w:rsidP="00736324">
            <w:pPr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D21C0D">
              <w:rPr>
                <w:rFonts w:eastAsia="Times New Roman" w:cs="Arial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4121" w:type="dxa"/>
          </w:tcPr>
          <w:p w:rsidR="005C3238" w:rsidRDefault="005C3238" w:rsidP="009E5AE9">
            <w:pPr>
              <w:jc w:val="both"/>
            </w:pPr>
          </w:p>
        </w:tc>
      </w:tr>
      <w:tr w:rsidR="005C3238" w:rsidTr="005C3238">
        <w:tc>
          <w:tcPr>
            <w:tcW w:w="4168" w:type="dxa"/>
            <w:vAlign w:val="bottom"/>
          </w:tcPr>
          <w:p w:rsidR="005C3238" w:rsidRPr="00D21C0D" w:rsidRDefault="005C3238" w:rsidP="00736324">
            <w:pPr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D21C0D">
              <w:rPr>
                <w:rFonts w:eastAsia="Times New Roman" w:cs="Arial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4121" w:type="dxa"/>
          </w:tcPr>
          <w:p w:rsidR="005C3238" w:rsidRDefault="005C3238" w:rsidP="009E5AE9">
            <w:pPr>
              <w:jc w:val="both"/>
            </w:pPr>
          </w:p>
        </w:tc>
      </w:tr>
      <w:tr w:rsidR="005C3238" w:rsidTr="005C3238">
        <w:tc>
          <w:tcPr>
            <w:tcW w:w="4168" w:type="dxa"/>
            <w:vAlign w:val="bottom"/>
          </w:tcPr>
          <w:p w:rsidR="005C3238" w:rsidRPr="00D21C0D" w:rsidRDefault="005C3238" w:rsidP="00736324">
            <w:pPr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D21C0D">
              <w:rPr>
                <w:rFonts w:eastAsia="Times New Roman" w:cs="Arial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4121" w:type="dxa"/>
          </w:tcPr>
          <w:p w:rsidR="005C3238" w:rsidRDefault="005C3238" w:rsidP="009E5AE9">
            <w:pPr>
              <w:jc w:val="both"/>
            </w:pPr>
          </w:p>
        </w:tc>
      </w:tr>
      <w:tr w:rsidR="005C3238" w:rsidTr="005C3238">
        <w:tc>
          <w:tcPr>
            <w:tcW w:w="4168" w:type="dxa"/>
            <w:vAlign w:val="bottom"/>
          </w:tcPr>
          <w:p w:rsidR="005C3238" w:rsidRPr="00D21C0D" w:rsidRDefault="005C3238" w:rsidP="00736324">
            <w:pPr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D21C0D">
              <w:rPr>
                <w:rFonts w:eastAsia="Times New Roman" w:cs="Arial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4121" w:type="dxa"/>
          </w:tcPr>
          <w:p w:rsidR="005C3238" w:rsidRDefault="005C3238" w:rsidP="009E5AE9">
            <w:pPr>
              <w:jc w:val="both"/>
            </w:pPr>
          </w:p>
        </w:tc>
      </w:tr>
    </w:tbl>
    <w:p w:rsidR="005C3238" w:rsidRDefault="005C3238" w:rsidP="009E5AE9">
      <w:pPr>
        <w:ind w:left="567"/>
        <w:jc w:val="both"/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1809"/>
      </w:tblGrid>
      <w:tr w:rsidR="005C3238" w:rsidTr="005C3238">
        <w:tc>
          <w:tcPr>
            <w:tcW w:w="1809" w:type="dxa"/>
            <w:shd w:val="clear" w:color="auto" w:fill="F4B29B" w:themeFill="accent1" w:themeFillTint="66"/>
          </w:tcPr>
          <w:p w:rsidR="005C3238" w:rsidRPr="005C3238" w:rsidRDefault="005C3238" w:rsidP="005C3238">
            <w:pPr>
              <w:jc w:val="center"/>
              <w:rPr>
                <w:b/>
              </w:rPr>
            </w:pPr>
            <w:r>
              <w:rPr>
                <w:b/>
              </w:rPr>
              <w:t>Impacto</w:t>
            </w:r>
          </w:p>
        </w:tc>
      </w:tr>
      <w:tr w:rsidR="005C3238" w:rsidTr="005C3238">
        <w:tc>
          <w:tcPr>
            <w:tcW w:w="1809" w:type="dxa"/>
            <w:vAlign w:val="bottom"/>
          </w:tcPr>
          <w:p w:rsidR="005C3238" w:rsidRPr="00D21C0D" w:rsidRDefault="005C3238" w:rsidP="00736324">
            <w:pPr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D21C0D">
              <w:rPr>
                <w:rFonts w:eastAsia="Times New Roman" w:cs="Arial"/>
                <w:sz w:val="18"/>
                <w:szCs w:val="18"/>
                <w:lang w:eastAsia="pt-BR"/>
              </w:rPr>
              <w:t>1-Muito baixo</w:t>
            </w:r>
          </w:p>
        </w:tc>
      </w:tr>
      <w:tr w:rsidR="005C3238" w:rsidTr="005C3238">
        <w:tc>
          <w:tcPr>
            <w:tcW w:w="1809" w:type="dxa"/>
            <w:vAlign w:val="bottom"/>
          </w:tcPr>
          <w:p w:rsidR="005C3238" w:rsidRPr="00D21C0D" w:rsidRDefault="005C3238" w:rsidP="00736324">
            <w:pPr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D21C0D">
              <w:rPr>
                <w:rFonts w:eastAsia="Times New Roman" w:cs="Arial"/>
                <w:sz w:val="18"/>
                <w:szCs w:val="18"/>
                <w:lang w:eastAsia="pt-BR"/>
              </w:rPr>
              <w:t>2-Baixo</w:t>
            </w:r>
          </w:p>
        </w:tc>
      </w:tr>
      <w:tr w:rsidR="005C3238" w:rsidTr="005C3238">
        <w:tc>
          <w:tcPr>
            <w:tcW w:w="1809" w:type="dxa"/>
            <w:vAlign w:val="bottom"/>
          </w:tcPr>
          <w:p w:rsidR="005C3238" w:rsidRPr="00D21C0D" w:rsidRDefault="005C3238" w:rsidP="00736324">
            <w:pPr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D21C0D">
              <w:rPr>
                <w:rFonts w:eastAsia="Times New Roman" w:cs="Arial"/>
                <w:sz w:val="18"/>
                <w:szCs w:val="18"/>
                <w:lang w:eastAsia="pt-BR"/>
              </w:rPr>
              <w:t>3-Médio</w:t>
            </w:r>
          </w:p>
        </w:tc>
      </w:tr>
      <w:tr w:rsidR="005C3238" w:rsidTr="005C3238">
        <w:tc>
          <w:tcPr>
            <w:tcW w:w="1809" w:type="dxa"/>
            <w:vAlign w:val="bottom"/>
          </w:tcPr>
          <w:p w:rsidR="005C3238" w:rsidRPr="00D21C0D" w:rsidRDefault="005C3238" w:rsidP="00736324">
            <w:pPr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D21C0D">
              <w:rPr>
                <w:rFonts w:eastAsia="Times New Roman" w:cs="Arial"/>
                <w:sz w:val="18"/>
                <w:szCs w:val="18"/>
                <w:lang w:eastAsia="pt-BR"/>
              </w:rPr>
              <w:t>4-Alto</w:t>
            </w:r>
          </w:p>
        </w:tc>
      </w:tr>
      <w:tr w:rsidR="005C3238" w:rsidTr="005C3238">
        <w:tc>
          <w:tcPr>
            <w:tcW w:w="1809" w:type="dxa"/>
            <w:vAlign w:val="bottom"/>
          </w:tcPr>
          <w:p w:rsidR="005C3238" w:rsidRPr="00D21C0D" w:rsidRDefault="005C3238" w:rsidP="00736324">
            <w:pPr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D21C0D">
              <w:rPr>
                <w:rFonts w:eastAsia="Times New Roman" w:cs="Arial"/>
                <w:sz w:val="18"/>
                <w:szCs w:val="18"/>
                <w:lang w:eastAsia="pt-BR"/>
              </w:rPr>
              <w:t>5-Muito Alto</w:t>
            </w:r>
          </w:p>
        </w:tc>
      </w:tr>
    </w:tbl>
    <w:p w:rsidR="00BE6FFE" w:rsidRDefault="00BE6FFE" w:rsidP="00604C1A">
      <w:pPr>
        <w:ind w:left="567"/>
        <w:jc w:val="both"/>
      </w:pPr>
    </w:p>
    <w:p w:rsidR="00604C1A" w:rsidRDefault="00604C1A" w:rsidP="00604C1A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6" w:name="_Toc346532629"/>
      <w:r>
        <w:rPr>
          <w:rFonts w:ascii="Calibri" w:hAnsi="Calibri"/>
          <w:color w:val="9D3511"/>
        </w:rPr>
        <w:t>Auditoria e rastreabilidade</w:t>
      </w:r>
      <w:bookmarkEnd w:id="6"/>
    </w:p>
    <w:p w:rsidR="00604C1A" w:rsidRDefault="00604C1A" w:rsidP="00604C1A">
      <w:pPr>
        <w:pBdr>
          <w:top w:val="single" w:sz="4" w:space="1" w:color="auto"/>
        </w:pBdr>
        <w:spacing w:after="0"/>
        <w:ind w:left="567"/>
      </w:pPr>
    </w:p>
    <w:p w:rsidR="00604C1A" w:rsidRDefault="00604C1A" w:rsidP="00604C1A">
      <w:pPr>
        <w:ind w:left="567"/>
        <w:jc w:val="both"/>
      </w:pPr>
      <w:r>
        <w:t>[Documente</w:t>
      </w:r>
      <w:r w:rsidRPr="00604C1A">
        <w:t xml:space="preserve"> como as atividades de risco serão registradas, bem como para necessidades futuras e lições aprendidas</w:t>
      </w:r>
      <w:r w:rsidR="00BB39CF">
        <w:t>,</w:t>
      </w:r>
      <w:r w:rsidRPr="00604C1A">
        <w:t xml:space="preserve"> e também se os processos de gerenciamento dos riscos serão auditados e de que forma</w:t>
      </w:r>
      <w:r>
        <w:t>].</w:t>
      </w:r>
    </w:p>
    <w:p w:rsidR="00B71165" w:rsidRDefault="00B71165" w:rsidP="00604C1A">
      <w:pPr>
        <w:ind w:left="567"/>
        <w:jc w:val="both"/>
      </w:pPr>
      <w:r>
        <w:tab/>
        <w:t>Use o modelo de registro de riscos para detalhar cada risco identificado no projeto.</w:t>
      </w:r>
      <w:bookmarkStart w:id="7" w:name="_GoBack"/>
      <w:bookmarkEnd w:id="7"/>
    </w:p>
    <w:p w:rsidR="00604C1A" w:rsidRDefault="00604C1A" w:rsidP="00604C1A">
      <w:pPr>
        <w:ind w:left="567"/>
        <w:jc w:val="both"/>
      </w:pPr>
    </w:p>
    <w:p w:rsidR="00604C1A" w:rsidRDefault="00604C1A" w:rsidP="00604C1A">
      <w:pPr>
        <w:ind w:left="567"/>
        <w:jc w:val="both"/>
      </w:pPr>
    </w:p>
    <w:p w:rsidR="00604C1A" w:rsidRDefault="00604C1A" w:rsidP="009E5AE9">
      <w:pPr>
        <w:ind w:left="567"/>
        <w:jc w:val="both"/>
      </w:pPr>
    </w:p>
    <w:p w:rsidR="009E5AE9" w:rsidRDefault="009E5AE9" w:rsidP="009E5AE9">
      <w:pPr>
        <w:ind w:left="567"/>
        <w:jc w:val="both"/>
      </w:pPr>
    </w:p>
    <w:p w:rsidR="001D090B" w:rsidRPr="00F660B3" w:rsidRDefault="001D090B" w:rsidP="00A10AC3"/>
    <w:sectPr w:rsidR="001D090B" w:rsidRPr="00F660B3" w:rsidSect="00A62A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193" w:rsidRDefault="00026193">
      <w:r>
        <w:separator/>
      </w:r>
    </w:p>
  </w:endnote>
  <w:endnote w:type="continuationSeparator" w:id="0">
    <w:p w:rsidR="00026193" w:rsidRDefault="0002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026193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72718">
          <w:rPr>
            <w:rFonts w:asciiTheme="majorHAnsi" w:eastAsiaTheme="majorEastAsia" w:hAnsiTheme="majorHAnsi" w:cstheme="majorBidi"/>
          </w:rPr>
          <w:t>[Type text]</w:t>
        </w:r>
      </w:sdtContent>
    </w:sdt>
    <w:r w:rsidR="00A72718">
      <w:fldChar w:fldCharType="begin"/>
    </w:r>
    <w:r w:rsidR="00A72718">
      <w:rPr>
        <w:rFonts w:ascii="Calibri" w:hAnsi="Calibri"/>
      </w:rPr>
      <w:instrText>[Digite o texto]</w:instrText>
    </w:r>
    <w:r w:rsidR="00A72718">
      <w:fldChar w:fldCharType="separate"/>
    </w:r>
    <w:r w:rsidR="00A72718">
      <w:rPr>
        <w:rFonts w:ascii="Calibri" w:hAnsi="Calibri"/>
      </w:rPr>
      <w:t xml:space="preserve">Página </w:t>
    </w:r>
    <w:r w:rsidR="00A72718">
      <w:rPr>
        <w:rFonts w:asciiTheme="majorHAnsi" w:eastAsiaTheme="majorEastAsia" w:hAnsiTheme="majorHAnsi" w:cstheme="majorBidi"/>
        <w:noProof/>
      </w:rPr>
      <w:fldChar w:fldCharType="end"/>
    </w:r>
    <w:r w:rsidR="00A72718">
      <w:t xml:space="preserve"> PAGE</w:t>
    </w:r>
    <w:proofErr w:type="gramStart"/>
    <w:r w:rsidR="00A72718">
      <w:t xml:space="preserve">   </w:t>
    </w:r>
    <w:proofErr w:type="gramEnd"/>
    <w:r w:rsidR="00A72718">
      <w:t xml:space="preserve">\* MERGEFORMAT </w:t>
    </w:r>
    <w:r w:rsidR="00A72718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52244" w:rsidRDefault="00026193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5AE9">
                                <w:rPr>
                                  <w:sz w:val="20"/>
                                  <w:szCs w:val="20"/>
                                </w:rPr>
                                <w:t>Plano de Gerenciamento dos Riscos</w:t>
                              </w:r>
                            </w:sdtContent>
                          </w:sdt>
                          <w:r w:rsidR="00A72718">
                            <w:rPr>
                              <w:sz w:val="20"/>
                              <w:szCs w:val="20"/>
                            </w:rPr>
                            <w:t xml:space="preserve"> - </w:t>
                          </w:r>
                          <w:r w:rsidR="00A72718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>ersão 5.0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9823A4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>19-jan-13</w:t>
                          </w:r>
                        </w:p>
                        <w:p w:rsidR="00A72718" w:rsidRDefault="00A72718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Consulte outros modelos de documentos em </w:t>
                          </w: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9704841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www.easybok.com.br</w:t>
                              </w:r>
                            </w:sdtContent>
                          </w:sdt>
                        </w:p>
                        <w:p w:rsidR="00A72718" w:rsidRPr="00785ED9" w:rsidRDefault="00A72718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 w:rsidRPr="00EF4A10">
                            <w:rPr>
                              <w:sz w:val="20"/>
                              <w:szCs w:val="16"/>
                            </w:rPr>
                            <w:t>PMBOK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e PMP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são marcas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registradas do PMI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-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Project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 xml:space="preserve">Management </w:t>
                          </w:r>
                          <w:proofErr w:type="spellStart"/>
                          <w:r w:rsidRPr="00EF4A10">
                            <w:rPr>
                              <w:sz w:val="20"/>
                              <w:szCs w:val="16"/>
                            </w:rPr>
                            <w:t>Institute</w:t>
                          </w:r>
                          <w:proofErr w:type="spellEnd"/>
                          <w:r w:rsidRPr="00EF4A10">
                            <w:rPr>
                              <w:rFonts w:ascii="Calibri" w:hAnsi="Calibri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7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A72718" w:rsidRPr="00F52244" w:rsidRDefault="00026193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E5AE9">
                          <w:rPr>
                            <w:sz w:val="20"/>
                            <w:szCs w:val="20"/>
                          </w:rPr>
                          <w:t>Plano de Gerenciamento dos Riscos</w:t>
                        </w:r>
                      </w:sdtContent>
                    </w:sdt>
                    <w:r w:rsidR="00A72718">
                      <w:rPr>
                        <w:sz w:val="20"/>
                        <w:szCs w:val="20"/>
                      </w:rPr>
                      <w:t xml:space="preserve"> - </w:t>
                    </w:r>
                    <w:r w:rsidR="00A72718" w:rsidRPr="00F52244">
                      <w:rPr>
                        <w:sz w:val="20"/>
                        <w:szCs w:val="20"/>
                      </w:rPr>
                      <w:t>V</w:t>
                    </w:r>
                    <w:r w:rsidR="00A72718">
                      <w:rPr>
                        <w:sz w:val="20"/>
                        <w:szCs w:val="20"/>
                      </w:rPr>
                      <w:t>ersão 5.0</w:t>
                    </w:r>
                    <w:r w:rsidR="00A72718">
                      <w:rPr>
                        <w:sz w:val="20"/>
                        <w:szCs w:val="20"/>
                      </w:rPr>
                      <w:tab/>
                    </w:r>
                    <w:r w:rsidR="009823A4">
                      <w:rPr>
                        <w:sz w:val="20"/>
                        <w:szCs w:val="20"/>
                      </w:rPr>
                      <w:tab/>
                    </w:r>
                    <w:r w:rsidR="00A72718">
                      <w:rPr>
                        <w:sz w:val="20"/>
                        <w:szCs w:val="20"/>
                      </w:rPr>
                      <w:t>19-jan-13</w:t>
                    </w:r>
                  </w:p>
                  <w:p w:rsidR="00A72718" w:rsidRDefault="00A72718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Consulte outros modelos de documentos em </w:t>
                    </w:r>
                    <w:sdt>
                      <w:sdtPr>
                        <w:rPr>
                          <w:sz w:val="20"/>
                          <w:szCs w:val="20"/>
                        </w:rPr>
                        <w:alias w:val="Empresa"/>
                        <w:tag w:val=""/>
                        <w:id w:val="97048419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>
                          <w:rPr>
                            <w:sz w:val="20"/>
                            <w:szCs w:val="20"/>
                          </w:rPr>
                          <w:t>www.easybok.com.br</w:t>
                        </w:r>
                      </w:sdtContent>
                    </w:sdt>
                  </w:p>
                  <w:p w:rsidR="00A72718" w:rsidRPr="00785ED9" w:rsidRDefault="00A72718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 w:rsidRPr="00EF4A10">
                      <w:rPr>
                        <w:sz w:val="20"/>
                        <w:szCs w:val="16"/>
                      </w:rPr>
                      <w:t>PMBOK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e PMP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são marcas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registradas do PMI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- </w:t>
                    </w:r>
                    <w:r w:rsidRPr="00EF4A10">
                      <w:rPr>
                        <w:sz w:val="20"/>
                        <w:szCs w:val="16"/>
                      </w:rPr>
                      <w:t>Project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 xml:space="preserve">Management </w:t>
                    </w:r>
                    <w:proofErr w:type="spellStart"/>
                    <w:r w:rsidRPr="00EF4A10">
                      <w:rPr>
                        <w:sz w:val="20"/>
                        <w:szCs w:val="16"/>
                      </w:rPr>
                      <w:t>Institute</w:t>
                    </w:r>
                    <w:proofErr w:type="spellEnd"/>
                    <w:r w:rsidRPr="00EF4A10">
                      <w:rPr>
                        <w:rFonts w:ascii="Calibri" w:hAnsi="Calibri"/>
                        <w:sz w:val="28"/>
                      </w:rPr>
                      <w:t xml:space="preserve"> 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3A4" w:rsidRDefault="009823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193" w:rsidRDefault="00026193">
      <w:r>
        <w:separator/>
      </w:r>
    </w:p>
  </w:footnote>
  <w:footnote w:type="continuationSeparator" w:id="0">
    <w:p w:rsidR="00026193" w:rsidRDefault="00026193">
      <w:r>
        <w:separator/>
      </w:r>
    </w:p>
  </w:footnote>
  <w:footnote w:type="continuationNotice" w:id="1">
    <w:p w:rsidR="00026193" w:rsidRDefault="0002619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72718" w:rsidRDefault="00A72718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18" w:rsidRDefault="00A72718">
    <w:pPr>
      <w:pStyle w:val="Cabealho"/>
    </w:pPr>
    <w:r>
      <w:rPr>
        <w:noProof/>
        <w:lang w:eastAsia="pt-BR"/>
      </w:rPr>
      <w:drawing>
        <wp:inline distT="0" distB="0" distL="0" distR="0" wp14:anchorId="1118DB48" wp14:editId="01A11687">
          <wp:extent cx="1359535" cy="429260"/>
          <wp:effectExtent l="0" t="0" r="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660B3" w:rsidRDefault="00A72718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[Apelido do Projeto]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5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A72718" w:rsidRPr="00F660B3" w:rsidRDefault="00A72718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>
                          <w:t>[Apelido do Projeto]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A72718" w:rsidRDefault="00A7271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71165" w:rsidRPr="00B71165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6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A72718" w:rsidRDefault="00A7271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71165" w:rsidRPr="00B71165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3A4" w:rsidRDefault="009823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25pt;height:11.25pt" o:bullet="t">
        <v:imagedata r:id="rId1" o:title="bullet1"/>
      </v:shape>
    </w:pict>
  </w:numPicBullet>
  <w:numPicBullet w:numPicBulletId="1">
    <w:pict>
      <v:shape id="_x0000_i1141" type="#_x0000_t75" style="width:11.25pt;height:11.25pt" o:bullet="t">
        <v:imagedata r:id="rId2" o:title="bullet2"/>
      </v:shape>
    </w:pict>
  </w:numPicBullet>
  <w:numPicBullet w:numPicBulletId="2">
    <w:pict>
      <v:shape id="_x0000_i1142" type="#_x0000_t75" style="width:11.25pt;height:11.25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C640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9"/>
  </w:num>
  <w:num w:numId="4">
    <w:abstractNumId w:val="24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7"/>
  </w:num>
  <w:num w:numId="9">
    <w:abstractNumId w:val="26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5"/>
  </w:num>
  <w:num w:numId="17">
    <w:abstractNumId w:val="16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22"/>
  </w:num>
  <w:num w:numId="23">
    <w:abstractNumId w:val="5"/>
  </w:num>
  <w:num w:numId="24">
    <w:abstractNumId w:val="15"/>
  </w:num>
  <w:num w:numId="25">
    <w:abstractNumId w:val="9"/>
  </w:num>
  <w:num w:numId="26">
    <w:abstractNumId w:val="23"/>
  </w:num>
  <w:num w:numId="27">
    <w:abstractNumId w:val="21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47DB"/>
    <w:rsid w:val="00006B98"/>
    <w:rsid w:val="00010E4E"/>
    <w:rsid w:val="00026193"/>
    <w:rsid w:val="00030266"/>
    <w:rsid w:val="0003088F"/>
    <w:rsid w:val="00033F9B"/>
    <w:rsid w:val="000641D0"/>
    <w:rsid w:val="000725FB"/>
    <w:rsid w:val="0007795D"/>
    <w:rsid w:val="00087E06"/>
    <w:rsid w:val="00092630"/>
    <w:rsid w:val="00095045"/>
    <w:rsid w:val="000A6CEB"/>
    <w:rsid w:val="000B4DA0"/>
    <w:rsid w:val="000B5830"/>
    <w:rsid w:val="000D4FDB"/>
    <w:rsid w:val="000E1F82"/>
    <w:rsid w:val="000F34D4"/>
    <w:rsid w:val="0010043F"/>
    <w:rsid w:val="0011041F"/>
    <w:rsid w:val="00125087"/>
    <w:rsid w:val="00146DFC"/>
    <w:rsid w:val="00150680"/>
    <w:rsid w:val="0017488E"/>
    <w:rsid w:val="0017501D"/>
    <w:rsid w:val="00194E91"/>
    <w:rsid w:val="001A30D7"/>
    <w:rsid w:val="001B540A"/>
    <w:rsid w:val="001C66BB"/>
    <w:rsid w:val="001D090B"/>
    <w:rsid w:val="001D78F1"/>
    <w:rsid w:val="001E0899"/>
    <w:rsid w:val="00267F18"/>
    <w:rsid w:val="00276F55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4774D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F54D1"/>
    <w:rsid w:val="00413E8B"/>
    <w:rsid w:val="00421416"/>
    <w:rsid w:val="00422AC5"/>
    <w:rsid w:val="004864FA"/>
    <w:rsid w:val="004A51BD"/>
    <w:rsid w:val="004B1004"/>
    <w:rsid w:val="004B46D0"/>
    <w:rsid w:val="004B48D4"/>
    <w:rsid w:val="004C0E75"/>
    <w:rsid w:val="004C6F35"/>
    <w:rsid w:val="004D6BEC"/>
    <w:rsid w:val="004E0158"/>
    <w:rsid w:val="004E798E"/>
    <w:rsid w:val="005140FB"/>
    <w:rsid w:val="00515EC0"/>
    <w:rsid w:val="00521FF5"/>
    <w:rsid w:val="005346C4"/>
    <w:rsid w:val="0054794E"/>
    <w:rsid w:val="00570791"/>
    <w:rsid w:val="00570E86"/>
    <w:rsid w:val="00576707"/>
    <w:rsid w:val="005A7659"/>
    <w:rsid w:val="005C0F56"/>
    <w:rsid w:val="005C3238"/>
    <w:rsid w:val="005D18FF"/>
    <w:rsid w:val="005E2232"/>
    <w:rsid w:val="005E6AF1"/>
    <w:rsid w:val="005F3B8D"/>
    <w:rsid w:val="00601CCD"/>
    <w:rsid w:val="00604C1A"/>
    <w:rsid w:val="00605977"/>
    <w:rsid w:val="0062571C"/>
    <w:rsid w:val="00631877"/>
    <w:rsid w:val="006411DE"/>
    <w:rsid w:val="006426E9"/>
    <w:rsid w:val="00647615"/>
    <w:rsid w:val="00660DF0"/>
    <w:rsid w:val="00667555"/>
    <w:rsid w:val="00683EEA"/>
    <w:rsid w:val="00697ACE"/>
    <w:rsid w:val="006A1F0F"/>
    <w:rsid w:val="006B320E"/>
    <w:rsid w:val="006B709D"/>
    <w:rsid w:val="006B7F76"/>
    <w:rsid w:val="006C15D1"/>
    <w:rsid w:val="006E6EA6"/>
    <w:rsid w:val="00721855"/>
    <w:rsid w:val="00785966"/>
    <w:rsid w:val="00785ED9"/>
    <w:rsid w:val="00796F21"/>
    <w:rsid w:val="007A50F0"/>
    <w:rsid w:val="007A6CBD"/>
    <w:rsid w:val="007D7972"/>
    <w:rsid w:val="0080205D"/>
    <w:rsid w:val="00816CE9"/>
    <w:rsid w:val="00830D53"/>
    <w:rsid w:val="00863BF5"/>
    <w:rsid w:val="0086654F"/>
    <w:rsid w:val="008939F2"/>
    <w:rsid w:val="008A0CA4"/>
    <w:rsid w:val="008B3901"/>
    <w:rsid w:val="008D0C52"/>
    <w:rsid w:val="008E1B3B"/>
    <w:rsid w:val="008F002B"/>
    <w:rsid w:val="008F786E"/>
    <w:rsid w:val="00902257"/>
    <w:rsid w:val="0091653F"/>
    <w:rsid w:val="009213D9"/>
    <w:rsid w:val="00933832"/>
    <w:rsid w:val="00940F4F"/>
    <w:rsid w:val="00972F04"/>
    <w:rsid w:val="009823A4"/>
    <w:rsid w:val="00997AD9"/>
    <w:rsid w:val="009A119B"/>
    <w:rsid w:val="009A5FD6"/>
    <w:rsid w:val="009B24DE"/>
    <w:rsid w:val="009C18F9"/>
    <w:rsid w:val="009E2C30"/>
    <w:rsid w:val="009E5AE9"/>
    <w:rsid w:val="009F5B4B"/>
    <w:rsid w:val="009F69CB"/>
    <w:rsid w:val="00A01B82"/>
    <w:rsid w:val="00A0417E"/>
    <w:rsid w:val="00A10AC3"/>
    <w:rsid w:val="00A3467F"/>
    <w:rsid w:val="00A62A83"/>
    <w:rsid w:val="00A65BA0"/>
    <w:rsid w:val="00A72718"/>
    <w:rsid w:val="00A7380B"/>
    <w:rsid w:val="00AA79C8"/>
    <w:rsid w:val="00AD13DC"/>
    <w:rsid w:val="00AD5346"/>
    <w:rsid w:val="00AF2D87"/>
    <w:rsid w:val="00AF3B41"/>
    <w:rsid w:val="00AF72A1"/>
    <w:rsid w:val="00B046B8"/>
    <w:rsid w:val="00B22C35"/>
    <w:rsid w:val="00B26F57"/>
    <w:rsid w:val="00B633BE"/>
    <w:rsid w:val="00B64864"/>
    <w:rsid w:val="00B66E49"/>
    <w:rsid w:val="00B71165"/>
    <w:rsid w:val="00B72078"/>
    <w:rsid w:val="00B72F16"/>
    <w:rsid w:val="00BB39CF"/>
    <w:rsid w:val="00BE6FFE"/>
    <w:rsid w:val="00C260C9"/>
    <w:rsid w:val="00C30B26"/>
    <w:rsid w:val="00C368AF"/>
    <w:rsid w:val="00C41631"/>
    <w:rsid w:val="00C54276"/>
    <w:rsid w:val="00C6614D"/>
    <w:rsid w:val="00C66AB5"/>
    <w:rsid w:val="00C715DB"/>
    <w:rsid w:val="00CB11F0"/>
    <w:rsid w:val="00CD12EE"/>
    <w:rsid w:val="00CD1447"/>
    <w:rsid w:val="00CE087A"/>
    <w:rsid w:val="00CE43FF"/>
    <w:rsid w:val="00CF724B"/>
    <w:rsid w:val="00D13740"/>
    <w:rsid w:val="00D15D09"/>
    <w:rsid w:val="00D23FBB"/>
    <w:rsid w:val="00D2451E"/>
    <w:rsid w:val="00DA4243"/>
    <w:rsid w:val="00DB2008"/>
    <w:rsid w:val="00DB2A3C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B261D"/>
    <w:rsid w:val="00EE2471"/>
    <w:rsid w:val="00EF4A10"/>
    <w:rsid w:val="00F01721"/>
    <w:rsid w:val="00F16400"/>
    <w:rsid w:val="00F24647"/>
    <w:rsid w:val="00F32A35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06B9"/>
    <w:rsid w:val="00F82C06"/>
    <w:rsid w:val="00FC71AC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comgrade">
    <w:name w:val="Table Grid"/>
    <w:basedOn w:val="Tabelanormal"/>
    <w:rsid w:val="00BE6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comgrade">
    <w:name w:val="Table Grid"/>
    <w:basedOn w:val="Tabelanormal"/>
    <w:rsid w:val="00BE6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jp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4C148-492D-4878-9D7D-AB77D85E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37</TotalTime>
  <Pages>5</Pages>
  <Words>267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/>
    </vt:vector>
  </TitlesOfParts>
  <Company>www.easybok.com.br</Company>
  <LinksUpToDate>false</LinksUpToDate>
  <CharactersWithSpaces>1706</CharactersWithSpaces>
  <SharedDoc>false</SharedDoc>
  <HyperlinkBase>www.easybok.com.br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[Apelido do Projeto]</dc:subject>
  <dc:creator>André Ricardi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Alejandro</cp:lastModifiedBy>
  <cp:revision>6</cp:revision>
  <cp:lastPrinted>2013-01-20T12:19:00Z</cp:lastPrinted>
  <dcterms:created xsi:type="dcterms:W3CDTF">2013-01-21T13:40:00Z</dcterms:created>
  <dcterms:modified xsi:type="dcterms:W3CDTF">2015-02-26T20:34:00Z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